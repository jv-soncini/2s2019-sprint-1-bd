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C4F8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C4F8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C4F8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1B4874">
      <w:r>
        <w:t>O modelo lógico é o modelo que mais se assemelha ao que será desenvolvido no banco de dados</w:t>
      </w:r>
    </w:p>
    <w:p w:rsidR="001B4874" w:rsidRDefault="001B4874">
      <w:r>
        <w:rPr>
          <w:noProof/>
        </w:rPr>
        <w:drawing>
          <wp:inline distT="0" distB="0" distL="0" distR="0">
            <wp:extent cx="3286125" cy="3543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Gufos-Page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1B4874" w:rsidRDefault="001B4874" w:rsidP="008A7F37">
      <w:r>
        <w:t>O modelo físico é o modelo onde são inseridos valores para validação da modelagem</w:t>
      </w:r>
    </w:p>
    <w:p w:rsidR="001B4874" w:rsidRDefault="001B4874" w:rsidP="008A7F37">
      <w:r>
        <w:rPr>
          <w:noProof/>
        </w:rPr>
        <w:drawing>
          <wp:inline distT="0" distB="0" distL="0" distR="0">
            <wp:extent cx="4600575" cy="2314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 rotWithShape="1">
                    <a:blip r:embed="rId12"/>
                    <a:srcRect l="4710" t="4196" r="19467" b="10839"/>
                    <a:stretch/>
                  </pic:blipFill>
                  <pic:spPr bwMode="auto"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874" w:rsidRPr="001B4874" w:rsidRDefault="001B4874" w:rsidP="008A7F37">
      <w:bookmarkStart w:id="7" w:name="_GoBack"/>
      <w:bookmarkEnd w:id="7"/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1B4874" w:rsidP="008A7F37">
      <w:r>
        <w:t>O modelo conceitual é uma visualização macro das entidades e suas relações</w:t>
      </w:r>
    </w:p>
    <w:p w:rsidR="001B4874" w:rsidRDefault="001B4874" w:rsidP="008A7F37">
      <w:pPr>
        <w:rPr>
          <w:noProof/>
        </w:rPr>
      </w:pPr>
    </w:p>
    <w:p w:rsidR="001B4874" w:rsidRDefault="001B4874" w:rsidP="008A7F37">
      <w:r>
        <w:rPr>
          <w:noProof/>
        </w:rPr>
        <w:drawing>
          <wp:inline distT="0" distB="0" distL="0" distR="0">
            <wp:extent cx="4674870" cy="1986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Gufos conceitual-Page-1.jpg"/>
                    <pic:cNvPicPr/>
                  </pic:nvPicPr>
                  <pic:blipFill rotWithShape="1">
                    <a:blip r:embed="rId13"/>
                    <a:srcRect l="18445" t="53919"/>
                    <a:stretch/>
                  </pic:blipFill>
                  <pic:spPr bwMode="auto">
                    <a:xfrm>
                      <a:off x="0" y="0"/>
                      <a:ext cx="467487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1B4874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 xml:space="preserve"> </w:t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F8B" w:rsidRDefault="002C4F8B">
      <w:pPr>
        <w:spacing w:after="0" w:line="240" w:lineRule="auto"/>
      </w:pPr>
      <w:r>
        <w:separator/>
      </w:r>
    </w:p>
  </w:endnote>
  <w:endnote w:type="continuationSeparator" w:id="0">
    <w:p w:rsidR="002C4F8B" w:rsidRDefault="002C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C4F8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F8B" w:rsidRDefault="002C4F8B">
      <w:pPr>
        <w:spacing w:after="0" w:line="240" w:lineRule="auto"/>
      </w:pPr>
      <w:r>
        <w:separator/>
      </w:r>
    </w:p>
  </w:footnote>
  <w:footnote w:type="continuationSeparator" w:id="0">
    <w:p w:rsidR="002C4F8B" w:rsidRDefault="002C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A2DB9"/>
    <w:rsid w:val="000C3257"/>
    <w:rsid w:val="000C4200"/>
    <w:rsid w:val="00173F68"/>
    <w:rsid w:val="001B4874"/>
    <w:rsid w:val="001E537E"/>
    <w:rsid w:val="00216516"/>
    <w:rsid w:val="00267CAA"/>
    <w:rsid w:val="002C440D"/>
    <w:rsid w:val="002C4F8B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2E211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744491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F0B83-C984-42B6-B6B1-44C247AC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405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João Victor Soncini Santos</cp:lastModifiedBy>
  <cp:revision>2</cp:revision>
  <dcterms:created xsi:type="dcterms:W3CDTF">2019-08-06T18:31:00Z</dcterms:created>
  <dcterms:modified xsi:type="dcterms:W3CDTF">2019-08-06T18:31:00Z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